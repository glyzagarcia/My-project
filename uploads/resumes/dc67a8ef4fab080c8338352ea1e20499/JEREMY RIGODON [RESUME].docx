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69829068559541FA83834AEBB8FFDF01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E51E14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B209D8" w:rsidRDefault="00B209D8">
                <w:pPr>
                  <w:pStyle w:val="PersonalNam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B209D8" w:rsidRDefault="00934863" w:rsidP="000B081E">
                <w:pPr>
                  <w:pStyle w:val="PersonalName"/>
                </w:pPr>
                <w:sdt>
                  <w:sdtPr>
                    <w:id w:val="809184597"/>
                    <w:placeholder>
                      <w:docPart w:val="2BE282041E7245099F464042706855B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B081E">
                      <w:t xml:space="preserve">Jeremy </w:t>
                    </w:r>
                    <w:proofErr w:type="spellStart"/>
                    <w:r w:rsidR="000B081E">
                      <w:t>Melicor</w:t>
                    </w:r>
                    <w:proofErr w:type="spellEnd"/>
                    <w:r w:rsidR="000B081E">
                      <w:t xml:space="preserve"> </w:t>
                    </w:r>
                    <w:proofErr w:type="spellStart"/>
                    <w:r w:rsidR="000B081E">
                      <w:t>Rigodon</w:t>
                    </w:r>
                    <w:proofErr w:type="spellEnd"/>
                  </w:sdtContent>
                </w:sdt>
              </w:p>
            </w:tc>
          </w:tr>
          <w:tr w:rsidR="00E51E14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0A15D7E0EC304BD6B0D8923A545A221B"/>
                  </w:placeholder>
                  <w:date w:fullDate="2013-05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209D8" w:rsidRDefault="000B081E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5/15/2013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B209D8" w:rsidRDefault="00B209D8"/>
            </w:tc>
          </w:tr>
          <w:tr w:rsidR="00E51E14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B209D8" w:rsidRDefault="00E51E14">
                <w:pPr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850462" cy="850462"/>
                      <wp:effectExtent l="76200" t="38100" r="140138" b="102038"/>
                      <wp:docPr id="2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850462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B209D8" w:rsidRDefault="000B081E">
                <w:pPr>
                  <w:pStyle w:val="SenderAddress"/>
                </w:pPr>
                <w:r>
                  <w:t>14-D Jones Avenue, Cebu City</w:t>
                </w:r>
                <w:r w:rsidR="00E51E14">
                  <w:br/>
                </w:r>
                <w:r>
                  <w:t>(032) 415-5778</w:t>
                </w:r>
                <w:r w:rsidR="00E51E14">
                  <w:br/>
                </w:r>
                <w:r>
                  <w:t>jr.noidearockz@gmail.com</w:t>
                </w:r>
              </w:p>
              <w:p w:rsidR="00B209D8" w:rsidRDefault="000B081E" w:rsidP="000B081E">
                <w:pPr>
                  <w:pStyle w:val="SenderAddress"/>
                </w:pPr>
                <w:r>
                  <w:t>http://jrmusicstudio.webs.com/</w:t>
                </w:r>
              </w:p>
            </w:tc>
          </w:tr>
        </w:tbl>
        <w:p w:rsidR="00B209D8" w:rsidRDefault="00934863"/>
      </w:sdtContent>
    </w:sdt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412"/>
        <w:gridCol w:w="7883"/>
      </w:tblGrid>
      <w:tr w:rsidR="00A7746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09D8" w:rsidRDefault="00B209D8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209D8" w:rsidRDefault="000B081E">
            <w:pPr>
              <w:pStyle w:val="Section"/>
            </w:pPr>
            <w:r>
              <w:t>Objective</w:t>
            </w:r>
          </w:p>
          <w:p w:rsidR="00B209D8" w:rsidRDefault="000B081E">
            <w:r>
              <w:t>A position that enables me to utilize my technical skills.</w:t>
            </w:r>
          </w:p>
          <w:p w:rsidR="00B209D8" w:rsidRDefault="00E51E14">
            <w:pPr>
              <w:pStyle w:val="Section"/>
            </w:pPr>
            <w:r>
              <w:t>Education</w:t>
            </w:r>
          </w:p>
          <w:p w:rsidR="00B209D8" w:rsidRDefault="000B081E">
            <w:pPr>
              <w:pStyle w:val="Subsection"/>
            </w:pPr>
            <w:r>
              <w:t>University of San Carlos</w:t>
            </w:r>
          </w:p>
          <w:p w:rsidR="00B209D8" w:rsidRDefault="000B081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2009-Present</w:t>
            </w:r>
          </w:p>
          <w:p w:rsidR="000B081E" w:rsidRDefault="000B081E">
            <w:pPr>
              <w:pStyle w:val="ListBullet"/>
              <w:numPr>
                <w:ilvl w:val="0"/>
                <w:numId w:val="0"/>
              </w:numPr>
            </w:pPr>
            <w:r>
              <w:t>Bachelor of Science in Business Administration</w:t>
            </w:r>
          </w:p>
          <w:p w:rsidR="000B081E" w:rsidRDefault="000B081E" w:rsidP="000B081E">
            <w:pPr>
              <w:pStyle w:val="Subsection"/>
            </w:pPr>
            <w:r>
              <w:t>University of San Carlos</w:t>
            </w:r>
          </w:p>
          <w:p w:rsidR="000B081E" w:rsidRDefault="000B081E" w:rsidP="000B081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2006-2009</w:t>
            </w:r>
          </w:p>
          <w:p w:rsidR="000B081E" w:rsidRDefault="000B081E" w:rsidP="000B081E">
            <w:pPr>
              <w:pStyle w:val="ListBullet"/>
              <w:numPr>
                <w:ilvl w:val="0"/>
                <w:numId w:val="0"/>
              </w:numPr>
            </w:pPr>
            <w:r>
              <w:t>Bachelor of Science in Electronics and Communications Engineering</w:t>
            </w:r>
          </w:p>
          <w:p w:rsidR="000B081E" w:rsidRDefault="000B081E" w:rsidP="000B081E">
            <w:pPr>
              <w:pStyle w:val="Subsection"/>
            </w:pPr>
            <w:r>
              <w:t>University of San Carlos</w:t>
            </w:r>
          </w:p>
          <w:p w:rsidR="000B081E" w:rsidRDefault="000B081E" w:rsidP="000B081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2002-2006</w:t>
            </w:r>
          </w:p>
          <w:p w:rsidR="000B081E" w:rsidRDefault="000B081E" w:rsidP="000B081E">
            <w:pPr>
              <w:pStyle w:val="ListBullet"/>
              <w:numPr>
                <w:ilvl w:val="0"/>
                <w:numId w:val="0"/>
              </w:numPr>
            </w:pPr>
            <w:r>
              <w:t>Boys High School / North Campus</w:t>
            </w:r>
          </w:p>
          <w:p w:rsidR="000B081E" w:rsidRDefault="000B081E" w:rsidP="000B081E">
            <w:pPr>
              <w:pStyle w:val="Subsection"/>
            </w:pPr>
            <w:r>
              <w:t>University of San Carlos</w:t>
            </w:r>
          </w:p>
          <w:p w:rsidR="000B081E" w:rsidRDefault="00C175A7" w:rsidP="000B081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1993-2002</w:t>
            </w:r>
          </w:p>
          <w:p w:rsidR="000B081E" w:rsidRDefault="00C175A7" w:rsidP="000B081E">
            <w:pPr>
              <w:pStyle w:val="ListBullet"/>
              <w:numPr>
                <w:ilvl w:val="0"/>
                <w:numId w:val="0"/>
              </w:numPr>
            </w:pPr>
            <w:r>
              <w:t>Kindergarten / Grade School</w:t>
            </w:r>
          </w:p>
          <w:p w:rsidR="00B209D8" w:rsidRDefault="00E51E14">
            <w:pPr>
              <w:pStyle w:val="Section"/>
            </w:pPr>
            <w:r>
              <w:t>experience</w:t>
            </w:r>
          </w:p>
          <w:p w:rsidR="00B209D8" w:rsidRPr="00C175A7" w:rsidRDefault="00C175A7">
            <w:pPr>
              <w:pStyle w:val="Subsection"/>
            </w:pPr>
            <w:r>
              <w:t xml:space="preserve">Technical Support </w:t>
            </w:r>
            <w:r w:rsidR="00F81A40">
              <w:t>Representative</w:t>
            </w:r>
            <w:r w:rsidR="00E51E14">
              <w:rPr>
                <w:b w:val="0"/>
              </w:rPr>
              <w:t xml:space="preserve"> </w:t>
            </w:r>
            <w:r w:rsidR="00E51E14">
              <w:t>|</w:t>
            </w:r>
            <w:r w:rsidR="00E51E14">
              <w:rPr>
                <w:b w:val="0"/>
              </w:rPr>
              <w:t xml:space="preserve"> </w:t>
            </w:r>
            <w:sdt>
              <w:sdtPr>
                <w:id w:val="326177524"/>
                <w:placeholder>
                  <w:docPart w:val="D60E7F8F9F3D4D928C168DD3232A1957"/>
                </w:placeholder>
              </w:sdtPr>
              <w:sdtEndPr/>
              <w:sdtContent>
                <w:r>
                  <w:t>Sykes Asia, Inc.</w:t>
                </w:r>
              </w:sdtContent>
            </w:sdt>
          </w:p>
          <w:p w:rsidR="00B209D8" w:rsidRDefault="00C175A7">
            <w:r>
              <w:t>Jan. 10</w:t>
            </w:r>
            <w:r w:rsidR="00F774CB">
              <w:t>, 2011</w:t>
            </w:r>
            <w:r w:rsidR="00E51E14">
              <w:t xml:space="preserve"> </w:t>
            </w:r>
            <w:r>
              <w:t>–</w:t>
            </w:r>
            <w:r w:rsidR="00E51E14">
              <w:t xml:space="preserve"> </w:t>
            </w:r>
            <w:r>
              <w:t>March 5</w:t>
            </w:r>
            <w:r w:rsidR="00F774CB">
              <w:t>, 2011</w:t>
            </w:r>
          </w:p>
          <w:p w:rsidR="00C175A7" w:rsidRDefault="00C175A7" w:rsidP="00146E71">
            <w:pPr>
              <w:pStyle w:val="ListBullet"/>
              <w:numPr>
                <w:ilvl w:val="0"/>
                <w:numId w:val="0"/>
              </w:numPr>
            </w:pPr>
            <w:r>
              <w:t>To assist customers with their technical issues regarding the internet.</w:t>
            </w:r>
          </w:p>
          <w:p w:rsidR="00146E71" w:rsidRDefault="00146E71" w:rsidP="00146E71">
            <w:pPr>
              <w:pStyle w:val="ListBullet"/>
              <w:numPr>
                <w:ilvl w:val="0"/>
                <w:numId w:val="0"/>
              </w:numPr>
            </w:pPr>
          </w:p>
          <w:p w:rsidR="00146E71" w:rsidRDefault="00146E71" w:rsidP="00146E71">
            <w:pPr>
              <w:pStyle w:val="ListBullet"/>
              <w:numPr>
                <w:ilvl w:val="0"/>
                <w:numId w:val="0"/>
              </w:numPr>
            </w:pPr>
          </w:p>
          <w:p w:rsidR="00146E71" w:rsidRDefault="00146E71" w:rsidP="00146E71">
            <w:pPr>
              <w:pStyle w:val="Subsection"/>
            </w:pPr>
            <w:r>
              <w:lastRenderedPageBreak/>
              <w:t>Dedicated Representative</w:t>
            </w:r>
            <w:r>
              <w:rPr>
                <w:b w:val="0"/>
              </w:rPr>
              <w:t xml:space="preserve"> </w:t>
            </w:r>
            <w:r>
              <w:t>|</w:t>
            </w:r>
            <w:r>
              <w:rPr>
                <w:b w:val="0"/>
              </w:rPr>
              <w:t xml:space="preserve"> </w:t>
            </w:r>
            <w:sdt>
              <w:sdtPr>
                <w:id w:val="871585154"/>
                <w:placeholder>
                  <w:docPart w:val="88D740AAD41045ACAA9F00116C5B0C39"/>
                </w:placeholder>
              </w:sdtPr>
              <w:sdtContent>
                <w:r>
                  <w:t>Support Save Solutions</w:t>
                </w:r>
                <w:r>
                  <w:t>, Inc.</w:t>
                </w:r>
              </w:sdtContent>
            </w:sdt>
          </w:p>
          <w:p w:rsidR="00146E71" w:rsidRDefault="00F81A40" w:rsidP="00146E71">
            <w:r>
              <w:t>July 22, 2013 – Present</w:t>
            </w:r>
          </w:p>
          <w:p w:rsidR="00F81A40" w:rsidRDefault="00F81A40" w:rsidP="00146E71">
            <w:r>
              <w:t>Provide Technical assistance and great quality customer service</w:t>
            </w:r>
          </w:p>
          <w:p w:rsidR="00146E71" w:rsidRDefault="00146E71" w:rsidP="00146E71">
            <w:pPr>
              <w:pStyle w:val="Subsection"/>
            </w:pPr>
          </w:p>
          <w:p w:rsidR="00B209D8" w:rsidRDefault="00E51E14">
            <w:pPr>
              <w:pStyle w:val="Section"/>
            </w:pPr>
            <w:r>
              <w:t>skills</w:t>
            </w:r>
          </w:p>
          <w:p w:rsidR="00B209D8" w:rsidRDefault="00C175A7" w:rsidP="00F774CB">
            <w:pPr>
              <w:pStyle w:val="ListBullet"/>
            </w:pPr>
            <w:r>
              <w:t>Hardware and Software Troubl</w:t>
            </w:r>
            <w:r w:rsidR="00F774CB">
              <w:t>e</w:t>
            </w:r>
            <w:r>
              <w:t>shooting</w:t>
            </w:r>
            <w:bookmarkStart w:id="0" w:name="_GoBack"/>
            <w:bookmarkEnd w:id="0"/>
          </w:p>
          <w:p w:rsidR="00C175A7" w:rsidRDefault="00C175A7">
            <w:pPr>
              <w:pStyle w:val="ListBullet"/>
            </w:pPr>
            <w:r>
              <w:t>Interpersonal Skills</w:t>
            </w:r>
          </w:p>
          <w:p w:rsidR="00C175A7" w:rsidRDefault="00C175A7">
            <w:pPr>
              <w:pStyle w:val="ListBullet"/>
            </w:pPr>
            <w:r>
              <w:t>Keyboarding Skills</w:t>
            </w:r>
          </w:p>
          <w:p w:rsidR="00F774CB" w:rsidRDefault="00F774CB" w:rsidP="00F774CB">
            <w:pPr>
              <w:pStyle w:val="Section"/>
            </w:pPr>
            <w:r>
              <w:t xml:space="preserve">REFERENCE </w:t>
            </w:r>
          </w:p>
          <w:p w:rsidR="00F81A40" w:rsidRDefault="00F81A40" w:rsidP="00F81A40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 xml:space="preserve">J Martino </w:t>
            </w:r>
            <w:proofErr w:type="spellStart"/>
            <w:r>
              <w:t>Olvido</w:t>
            </w:r>
            <w:proofErr w:type="spellEnd"/>
          </w:p>
          <w:p w:rsidR="00F81A40" w:rsidRDefault="00F81A40" w:rsidP="00F81A40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Web Design</w:t>
            </w:r>
          </w:p>
          <w:p w:rsidR="00F81A40" w:rsidRDefault="00F81A40" w:rsidP="00F81A40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09434969961</w:t>
            </w:r>
          </w:p>
          <w:p w:rsidR="00F81A40" w:rsidRDefault="00F81A40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 xml:space="preserve">Diachylon G. </w:t>
            </w:r>
            <w:proofErr w:type="spellStart"/>
            <w:r>
              <w:t>Orat</w:t>
            </w:r>
            <w:proofErr w:type="spellEnd"/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Aegis</w:t>
            </w: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09424991597</w:t>
            </w: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proofErr w:type="spellStart"/>
            <w:r>
              <w:t>Amiel</w:t>
            </w:r>
            <w:proofErr w:type="spellEnd"/>
            <w:r>
              <w:t xml:space="preserve"> D. Cortes</w:t>
            </w: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Student</w:t>
            </w: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09228256715</w:t>
            </w: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proofErr w:type="spellStart"/>
            <w:r>
              <w:t>Delfin</w:t>
            </w:r>
            <w:proofErr w:type="spellEnd"/>
            <w:r>
              <w:t xml:space="preserve"> P. </w:t>
            </w:r>
            <w:proofErr w:type="spellStart"/>
            <w:r>
              <w:t>Acuña</w:t>
            </w:r>
            <w:proofErr w:type="spellEnd"/>
          </w:p>
          <w:p w:rsidR="00F774CB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Student</w:t>
            </w:r>
          </w:p>
          <w:p w:rsidR="00F81A40" w:rsidRDefault="00F774CB" w:rsidP="00F774CB">
            <w:pPr>
              <w:pStyle w:val="ListBullet"/>
              <w:numPr>
                <w:ilvl w:val="0"/>
                <w:numId w:val="0"/>
              </w:numPr>
              <w:spacing w:after="40" w:line="240" w:lineRule="auto"/>
            </w:pPr>
            <w:r>
              <w:t>09234252099</w:t>
            </w:r>
          </w:p>
        </w:tc>
      </w:tr>
    </w:tbl>
    <w:p w:rsidR="00B209D8" w:rsidRDefault="00B209D8">
      <w:pPr>
        <w:spacing w:after="200" w:line="276" w:lineRule="auto"/>
      </w:pPr>
    </w:p>
    <w:sectPr w:rsidR="00B209D8" w:rsidSect="00A7746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863" w:rsidRDefault="00934863">
      <w:pPr>
        <w:spacing w:after="0" w:line="240" w:lineRule="auto"/>
      </w:pPr>
      <w:r>
        <w:separator/>
      </w:r>
    </w:p>
  </w:endnote>
  <w:endnote w:type="continuationSeparator" w:id="0">
    <w:p w:rsidR="00934863" w:rsidRDefault="0093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9D8" w:rsidRDefault="00B209D8"/>
  <w:p w:rsidR="00B209D8" w:rsidRDefault="00E51E14">
    <w:pPr>
      <w:pStyle w:val="FooterEven"/>
    </w:pPr>
    <w:r>
      <w:t xml:space="preserve">Page </w:t>
    </w:r>
    <w:r w:rsidR="00934863">
      <w:fldChar w:fldCharType="begin"/>
    </w:r>
    <w:r w:rsidR="00934863">
      <w:instrText xml:space="preserve"> PAGE   \* MERGEFORMAT </w:instrText>
    </w:r>
    <w:r w:rsidR="00934863">
      <w:fldChar w:fldCharType="separate"/>
    </w:r>
    <w:r>
      <w:rPr>
        <w:noProof/>
        <w:sz w:val="24"/>
        <w:szCs w:val="24"/>
      </w:rPr>
      <w:t>2</w:t>
    </w:r>
    <w:r w:rsidR="00934863">
      <w:rPr>
        <w:noProof/>
        <w:sz w:val="24"/>
        <w:szCs w:val="24"/>
      </w:rPr>
      <w:fldChar w:fldCharType="end"/>
    </w:r>
  </w:p>
  <w:p w:rsidR="00B209D8" w:rsidRDefault="00B209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9D8" w:rsidRDefault="00B209D8"/>
  <w:p w:rsidR="00B209D8" w:rsidRDefault="00E51E14">
    <w:pPr>
      <w:pStyle w:val="FooterOdd"/>
    </w:pPr>
    <w:r>
      <w:t xml:space="preserve">Page </w:t>
    </w:r>
    <w:r w:rsidR="00934863">
      <w:fldChar w:fldCharType="begin"/>
    </w:r>
    <w:r w:rsidR="00934863">
      <w:instrText xml:space="preserve"> PAGE   \* MERGEFORMAT </w:instrText>
    </w:r>
    <w:r w:rsidR="00934863">
      <w:fldChar w:fldCharType="separate"/>
    </w:r>
    <w:r w:rsidR="00F81A40" w:rsidRPr="00F81A40">
      <w:rPr>
        <w:noProof/>
        <w:sz w:val="24"/>
        <w:szCs w:val="24"/>
      </w:rPr>
      <w:t>2</w:t>
    </w:r>
    <w:r w:rsidR="00934863">
      <w:rPr>
        <w:noProof/>
        <w:sz w:val="24"/>
        <w:szCs w:val="24"/>
      </w:rPr>
      <w:fldChar w:fldCharType="end"/>
    </w:r>
  </w:p>
  <w:p w:rsidR="00B209D8" w:rsidRDefault="00B209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863" w:rsidRDefault="00934863">
      <w:pPr>
        <w:spacing w:after="0" w:line="240" w:lineRule="auto"/>
      </w:pPr>
      <w:r>
        <w:separator/>
      </w:r>
    </w:p>
  </w:footnote>
  <w:footnote w:type="continuationSeparator" w:id="0">
    <w:p w:rsidR="00934863" w:rsidRDefault="0093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7404"/>
      <w:placeholder>
        <w:docPart w:val="5B454DA3C8E944E8A6E09D890E06230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209D8" w:rsidRDefault="000B081E">
        <w:pPr>
          <w:pStyle w:val="HeaderEven"/>
        </w:pPr>
        <w:r>
          <w:t xml:space="preserve">Jeremy </w:t>
        </w:r>
        <w:proofErr w:type="spellStart"/>
        <w:r>
          <w:t>Melicor</w:t>
        </w:r>
        <w:proofErr w:type="spellEnd"/>
        <w:r>
          <w:t xml:space="preserve"> </w:t>
        </w:r>
        <w:proofErr w:type="spellStart"/>
        <w:r>
          <w:t>Rigodon</w:t>
        </w:r>
        <w:proofErr w:type="spellEnd"/>
      </w:p>
    </w:sdtContent>
  </w:sdt>
  <w:p w:rsidR="00B209D8" w:rsidRDefault="00B20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434944FE421543ACADB577D730D4138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209D8" w:rsidRDefault="000B081E">
        <w:pPr>
          <w:pStyle w:val="HeaderOdd"/>
        </w:pPr>
        <w:r>
          <w:t xml:space="preserve">Jeremy </w:t>
        </w:r>
        <w:proofErr w:type="spellStart"/>
        <w:r>
          <w:t>Melicor</w:t>
        </w:r>
        <w:proofErr w:type="spellEnd"/>
        <w:r>
          <w:t xml:space="preserve"> </w:t>
        </w:r>
        <w:proofErr w:type="spellStart"/>
        <w:r>
          <w:t>Rigodon</w:t>
        </w:r>
        <w:proofErr w:type="spellEnd"/>
      </w:p>
    </w:sdtContent>
  </w:sdt>
  <w:p w:rsidR="00B209D8" w:rsidRDefault="00B20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87E8341E"/>
    <w:lvl w:ilvl="0" w:tplc="0409000B">
      <w:start w:val="1"/>
      <w:numFmt w:val="bullet"/>
      <w:pStyle w:val="List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C175A7"/>
    <w:rsid w:val="000B081E"/>
    <w:rsid w:val="00146E71"/>
    <w:rsid w:val="00255B70"/>
    <w:rsid w:val="006350C1"/>
    <w:rsid w:val="00934863"/>
    <w:rsid w:val="00A77467"/>
    <w:rsid w:val="00B14838"/>
    <w:rsid w:val="00B209D8"/>
    <w:rsid w:val="00C175A7"/>
    <w:rsid w:val="00E51E14"/>
    <w:rsid w:val="00F774CB"/>
    <w:rsid w:val="00F8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Grace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829068559541FA83834AEBB8FFD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C1AB3-EA00-4649-A29D-6203987341B9}"/>
      </w:docPartPr>
      <w:docPartBody>
        <w:p w:rsidR="0096443D" w:rsidRDefault="00BB287B">
          <w:pPr>
            <w:pStyle w:val="69829068559541FA83834AEBB8FFDF0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BE282041E7245099F46404270685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45A0B-399A-4E53-8418-DB0B438850A1}"/>
      </w:docPartPr>
      <w:docPartBody>
        <w:p w:rsidR="0096443D" w:rsidRDefault="00BB287B">
          <w:pPr>
            <w:pStyle w:val="2BE282041E7245099F464042706855B1"/>
          </w:pPr>
          <w:r>
            <w:t>[Type your name]</w:t>
          </w:r>
        </w:p>
      </w:docPartBody>
    </w:docPart>
    <w:docPart>
      <w:docPartPr>
        <w:name w:val="0A15D7E0EC304BD6B0D8923A545A2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A154-4934-49EB-B0D6-38DECF40428B}"/>
      </w:docPartPr>
      <w:docPartBody>
        <w:p w:rsidR="0096443D" w:rsidRDefault="00BB287B">
          <w:pPr>
            <w:pStyle w:val="0A15D7E0EC304BD6B0D8923A545A221B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D60E7F8F9F3D4D928C168DD3232A1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B6949-D8DE-4CAB-8663-10FAF7D729E5}"/>
      </w:docPartPr>
      <w:docPartBody>
        <w:p w:rsidR="0096443D" w:rsidRDefault="00BB287B">
          <w:pPr>
            <w:pStyle w:val="D60E7F8F9F3D4D928C168DD3232A1957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5B454DA3C8E944E8A6E09D890E0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D6C17-8877-4221-83A5-E3066526AC89}"/>
      </w:docPartPr>
      <w:docPartBody>
        <w:p w:rsidR="0096443D" w:rsidRDefault="00BB287B">
          <w:pPr>
            <w:pStyle w:val="5B454DA3C8E944E8A6E09D890E06230E"/>
          </w:pPr>
          <w:r>
            <w:t>[Type the author name]</w:t>
          </w:r>
        </w:p>
      </w:docPartBody>
    </w:docPart>
    <w:docPart>
      <w:docPartPr>
        <w:name w:val="434944FE421543ACADB577D730D41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7B573-B68F-4C81-B261-06D31D9059F1}"/>
      </w:docPartPr>
      <w:docPartBody>
        <w:p w:rsidR="0096443D" w:rsidRDefault="00BB287B">
          <w:pPr>
            <w:pStyle w:val="434944FE421543ACADB577D730D41383"/>
          </w:pPr>
          <w:r>
            <w:t>[Type the author name]</w:t>
          </w:r>
        </w:p>
      </w:docPartBody>
    </w:docPart>
    <w:docPart>
      <w:docPartPr>
        <w:name w:val="88D740AAD41045ACAA9F00116C5B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DE200-1204-4B94-A0AB-895C0F6CD8EC}"/>
      </w:docPartPr>
      <w:docPartBody>
        <w:p w:rsidR="00000000" w:rsidRDefault="0096443D" w:rsidP="0096443D">
          <w:pPr>
            <w:pStyle w:val="88D740AAD41045ACAA9F00116C5B0C39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287B"/>
    <w:rsid w:val="001E4528"/>
    <w:rsid w:val="0096443D"/>
    <w:rsid w:val="00BB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9829068559541FA83834AEBB8FFDF01">
    <w:name w:val="69829068559541FA83834AEBB8FFDF01"/>
  </w:style>
  <w:style w:type="paragraph" w:customStyle="1" w:styleId="2BE282041E7245099F464042706855B1">
    <w:name w:val="2BE282041E7245099F464042706855B1"/>
  </w:style>
  <w:style w:type="paragraph" w:customStyle="1" w:styleId="0A15D7E0EC304BD6B0D8923A545A221B">
    <w:name w:val="0A15D7E0EC304BD6B0D8923A545A221B"/>
  </w:style>
  <w:style w:type="paragraph" w:customStyle="1" w:styleId="1A30A35776FD4C7492779351F33490A4">
    <w:name w:val="1A30A35776FD4C7492779351F33490A4"/>
  </w:style>
  <w:style w:type="paragraph" w:customStyle="1" w:styleId="06C30C3F3F17453789FCD1BE7B550AE1">
    <w:name w:val="06C30C3F3F17453789FCD1BE7B550AE1"/>
  </w:style>
  <w:style w:type="paragraph" w:customStyle="1" w:styleId="EE5F3D7ED5EC43FABA5655167514181B">
    <w:name w:val="EE5F3D7ED5EC43FABA5655167514181B"/>
  </w:style>
  <w:style w:type="paragraph" w:customStyle="1" w:styleId="4A319B07D6684ADDBC4146A40D868642">
    <w:name w:val="4A319B07D6684ADDBC4146A40D868642"/>
  </w:style>
  <w:style w:type="paragraph" w:customStyle="1" w:styleId="26C6ED1BCF9E455EAE08D1C1968B0A9B">
    <w:name w:val="26C6ED1BCF9E455EAE08D1C1968B0A9B"/>
  </w:style>
  <w:style w:type="paragraph" w:customStyle="1" w:styleId="8722ACC6C5DB46C5A46F20B6BC8B45CF">
    <w:name w:val="8722ACC6C5DB46C5A46F20B6BC8B45CF"/>
  </w:style>
  <w:style w:type="paragraph" w:customStyle="1" w:styleId="18745542E10A4F99810E8DF753B9D8E3">
    <w:name w:val="18745542E10A4F99810E8DF753B9D8E3"/>
  </w:style>
  <w:style w:type="paragraph" w:customStyle="1" w:styleId="C93E1C524DC948229DF8E2A6166E598E">
    <w:name w:val="C93E1C524DC948229DF8E2A6166E598E"/>
  </w:style>
  <w:style w:type="paragraph" w:customStyle="1" w:styleId="B3A6028FE0E34E22BEB97F0C484FB0E0">
    <w:name w:val="B3A6028FE0E34E22BEB97F0C484FB0E0"/>
  </w:style>
  <w:style w:type="character" w:customStyle="1" w:styleId="subsectiondatechar">
    <w:name w:val="subsectiondatechar"/>
    <w:basedOn w:val="DefaultParagraphFont"/>
    <w:rsid w:val="0096443D"/>
  </w:style>
  <w:style w:type="paragraph" w:customStyle="1" w:styleId="D60E7F8F9F3D4D928C168DD3232A1957">
    <w:name w:val="D60E7F8F9F3D4D928C168DD3232A1957"/>
  </w:style>
  <w:style w:type="paragraph" w:customStyle="1" w:styleId="0F8B744AC8B64AD5A795AD96700157FA">
    <w:name w:val="0F8B744AC8B64AD5A795AD96700157FA"/>
  </w:style>
  <w:style w:type="paragraph" w:customStyle="1" w:styleId="FF8E42A76B6E4D818548FBD84D9744A0">
    <w:name w:val="FF8E42A76B6E4D818548FBD84D9744A0"/>
  </w:style>
  <w:style w:type="paragraph" w:customStyle="1" w:styleId="0C5EBF5D3EA84EBAA9BB3DFB8BE8BA43">
    <w:name w:val="0C5EBF5D3EA84EBAA9BB3DFB8BE8BA43"/>
  </w:style>
  <w:style w:type="paragraph" w:customStyle="1" w:styleId="E0E7DF94F57A4E35A1F9512D234CACF0">
    <w:name w:val="E0E7DF94F57A4E35A1F9512D234CACF0"/>
  </w:style>
  <w:style w:type="paragraph" w:customStyle="1" w:styleId="5B454DA3C8E944E8A6E09D890E06230E">
    <w:name w:val="5B454DA3C8E944E8A6E09D890E06230E"/>
  </w:style>
  <w:style w:type="paragraph" w:customStyle="1" w:styleId="434944FE421543ACADB577D730D41383">
    <w:name w:val="434944FE421543ACADB577D730D41383"/>
  </w:style>
  <w:style w:type="paragraph" w:customStyle="1" w:styleId="9BD1FCE5EB4C434E8A76E42A340259B8">
    <w:name w:val="9BD1FCE5EB4C434E8A76E42A340259B8"/>
    <w:rsid w:val="0096443D"/>
  </w:style>
  <w:style w:type="paragraph" w:customStyle="1" w:styleId="ED2332C81C854046B792FC5EC3DD5CDB">
    <w:name w:val="ED2332C81C854046B792FC5EC3DD5CDB"/>
    <w:rsid w:val="0096443D"/>
  </w:style>
  <w:style w:type="paragraph" w:customStyle="1" w:styleId="1E6DFF3A46824BEC8E0058F79C55C69F">
    <w:name w:val="1E6DFF3A46824BEC8E0058F79C55C69F"/>
    <w:rsid w:val="0096443D"/>
  </w:style>
  <w:style w:type="paragraph" w:customStyle="1" w:styleId="6E3C3FE6D4C94095BB0545CEAAC5A1BF">
    <w:name w:val="6E3C3FE6D4C94095BB0545CEAAC5A1BF"/>
    <w:rsid w:val="0096443D"/>
  </w:style>
  <w:style w:type="paragraph" w:customStyle="1" w:styleId="0B24E7311D8E4498AF6465771E4B4D05">
    <w:name w:val="0B24E7311D8E4498AF6465771E4B4D05"/>
    <w:rsid w:val="0096443D"/>
  </w:style>
  <w:style w:type="paragraph" w:customStyle="1" w:styleId="DC12A24D9B314F1CA08B4E11DBD2968C">
    <w:name w:val="DC12A24D9B314F1CA08B4E11DBD2968C"/>
    <w:rsid w:val="0096443D"/>
  </w:style>
  <w:style w:type="paragraph" w:customStyle="1" w:styleId="AA752CBD2ECB4C2792F73434F4354858">
    <w:name w:val="AA752CBD2ECB4C2792F73434F4354858"/>
    <w:rsid w:val="0096443D"/>
  </w:style>
  <w:style w:type="paragraph" w:customStyle="1" w:styleId="88D740AAD41045ACAA9F00116C5B0C39">
    <w:name w:val="88D740AAD41045ACAA9F00116C5B0C39"/>
    <w:rsid w:val="009644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48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Jeremy Melicor Rigodon</dc:creator>
  <cp:lastModifiedBy>Jeremy Rigodon</cp:lastModifiedBy>
  <cp:revision>2</cp:revision>
  <dcterms:created xsi:type="dcterms:W3CDTF">2013-05-15T01:26:00Z</dcterms:created>
  <dcterms:modified xsi:type="dcterms:W3CDTF">2014-04-10T02:47:00Z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