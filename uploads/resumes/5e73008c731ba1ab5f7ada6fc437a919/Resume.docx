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99" w:rsidRPr="009B3E91" w:rsidRDefault="00864599" w:rsidP="00DC247D">
      <w:pPr>
        <w:jc w:val="both"/>
        <w:rPr>
          <w:b/>
        </w:rPr>
      </w:pPr>
      <w:bookmarkStart w:id="0" w:name="_GoBack"/>
      <w:bookmarkEnd w:id="0"/>
    </w:p>
    <w:p w:rsidR="003F20C1" w:rsidRPr="009B3E91" w:rsidRDefault="003F20C1" w:rsidP="003F20C1">
      <w:pPr>
        <w:jc w:val="both"/>
        <w:rPr>
          <w:b/>
        </w:rPr>
      </w:pPr>
      <w:r w:rsidRPr="009B3E91">
        <w:rPr>
          <w:b/>
        </w:rPr>
        <w:t>JUNRY ESTRERA DELA TORRE</w:t>
      </w:r>
    </w:p>
    <w:p w:rsidR="003F20C1" w:rsidRPr="009B3E91" w:rsidRDefault="003F20C1" w:rsidP="003F20C1">
      <w:pPr>
        <w:jc w:val="both"/>
      </w:pPr>
      <w:r w:rsidRPr="009B3E91">
        <w:t xml:space="preserve">Block 2 Lot 3 Rajah Townhomes </w:t>
      </w:r>
      <w:proofErr w:type="spellStart"/>
      <w:r w:rsidRPr="009B3E91">
        <w:t>Dungguan</w:t>
      </w:r>
      <w:proofErr w:type="spellEnd"/>
      <w:r w:rsidRPr="009B3E91">
        <w:t xml:space="preserve">, </w:t>
      </w:r>
      <w:proofErr w:type="spellStart"/>
      <w:r w:rsidRPr="009B3E91">
        <w:t>Basak</w:t>
      </w:r>
      <w:proofErr w:type="spellEnd"/>
      <w:r w:rsidRPr="009B3E91">
        <w:t xml:space="preserve"> </w:t>
      </w:r>
      <w:proofErr w:type="spellStart"/>
      <w:r w:rsidRPr="009B3E91">
        <w:t>Mandaue</w:t>
      </w:r>
      <w:proofErr w:type="spellEnd"/>
      <w:r w:rsidRPr="009B3E91">
        <w:t xml:space="preserve"> Cebu City</w:t>
      </w:r>
    </w:p>
    <w:p w:rsidR="003F20C1" w:rsidRPr="009B3E91" w:rsidRDefault="003F20C1" w:rsidP="003F20C1">
      <w:pPr>
        <w:tabs>
          <w:tab w:val="left" w:pos="2895"/>
        </w:tabs>
        <w:jc w:val="both"/>
      </w:pPr>
      <w:r w:rsidRPr="009B3E91">
        <w:t>09423895915</w:t>
      </w:r>
      <w:r w:rsidRPr="009B3E91">
        <w:tab/>
      </w:r>
    </w:p>
    <w:p w:rsidR="003F20C1" w:rsidRPr="009B3E91" w:rsidRDefault="0093034C" w:rsidP="003F20C1">
      <w:pPr>
        <w:jc w:val="both"/>
      </w:pPr>
      <w:hyperlink r:id="rId6" w:history="1">
        <w:r w:rsidRPr="0044538B">
          <w:rPr>
            <w:rStyle w:val="Hyperlink"/>
            <w:color w:val="0D0D0D"/>
            <w:u w:val="none"/>
          </w:rPr>
          <w:t>jundelz_24@yahoo.com</w:t>
        </w:r>
      </w:hyperlink>
      <w:r w:rsidR="004C0306">
        <w:rPr>
          <w:color w:val="0D0D0D"/>
        </w:rPr>
        <w:t xml:space="preserve"> / </w:t>
      </w:r>
      <w:r>
        <w:t>jundelzrock24@gmail.com</w:t>
      </w:r>
    </w:p>
    <w:p w:rsidR="003F20C1" w:rsidRPr="009B3E91" w:rsidRDefault="003F20C1" w:rsidP="003F20C1">
      <w:pPr>
        <w:jc w:val="both"/>
      </w:pPr>
      <w:r w:rsidRPr="009B3E91">
        <w:t>__________________________________________________________________________________________</w:t>
      </w:r>
    </w:p>
    <w:p w:rsidR="003F20C1" w:rsidRPr="009B3E91" w:rsidRDefault="003F20C1" w:rsidP="003F20C1">
      <w:pPr>
        <w:jc w:val="both"/>
        <w:rPr>
          <w:b/>
        </w:rPr>
      </w:pPr>
    </w:p>
    <w:p w:rsidR="003F20C1" w:rsidRDefault="003F20C1" w:rsidP="003F20C1">
      <w:pPr>
        <w:jc w:val="both"/>
        <w:rPr>
          <w:b/>
        </w:rPr>
      </w:pPr>
      <w:r w:rsidRPr="009B3E91">
        <w:rPr>
          <w:b/>
        </w:rPr>
        <w:t>A. PERSONAL INFORMATION:</w:t>
      </w:r>
    </w:p>
    <w:p w:rsidR="007509F8" w:rsidRPr="009B3E91" w:rsidRDefault="007509F8" w:rsidP="003F20C1">
      <w:pPr>
        <w:jc w:val="both"/>
        <w:rPr>
          <w:b/>
        </w:rPr>
      </w:pPr>
    </w:p>
    <w:p w:rsidR="003F20C1" w:rsidRPr="009B3E91" w:rsidRDefault="003F20C1" w:rsidP="003F20C1">
      <w:pPr>
        <w:ind w:firstLine="720"/>
        <w:jc w:val="both"/>
      </w:pPr>
      <w:r w:rsidRPr="009B3E91">
        <w:t>Birthday</w:t>
      </w:r>
      <w:r w:rsidRPr="009B3E91">
        <w:tab/>
        <w:t>: December 24, 1988</w:t>
      </w:r>
    </w:p>
    <w:p w:rsidR="003F20C1" w:rsidRPr="009B3E91" w:rsidRDefault="003F20C1" w:rsidP="003F20C1">
      <w:pPr>
        <w:ind w:firstLine="720"/>
        <w:jc w:val="both"/>
      </w:pPr>
      <w:r w:rsidRPr="009B3E91">
        <w:t>Birthplace</w:t>
      </w:r>
      <w:r w:rsidRPr="009B3E91">
        <w:tab/>
        <w:t xml:space="preserve">: </w:t>
      </w:r>
      <w:proofErr w:type="spellStart"/>
      <w:r w:rsidRPr="009B3E91">
        <w:t>Bilangbilangan</w:t>
      </w:r>
      <w:proofErr w:type="spellEnd"/>
      <w:r w:rsidRPr="009B3E91">
        <w:t xml:space="preserve">, Bien </w:t>
      </w:r>
      <w:proofErr w:type="spellStart"/>
      <w:r w:rsidRPr="009B3E91">
        <w:t>Unido</w:t>
      </w:r>
      <w:proofErr w:type="spellEnd"/>
      <w:r w:rsidRPr="009B3E91">
        <w:t>, Bohol</w:t>
      </w:r>
    </w:p>
    <w:p w:rsidR="003F20C1" w:rsidRPr="009B3E91" w:rsidRDefault="004B54A9" w:rsidP="003F20C1">
      <w:pPr>
        <w:ind w:firstLine="720"/>
        <w:jc w:val="both"/>
      </w:pPr>
      <w:r>
        <w:t>Age</w:t>
      </w:r>
      <w:r>
        <w:tab/>
      </w:r>
      <w:r>
        <w:tab/>
        <w:t>: 24</w:t>
      </w:r>
      <w:r w:rsidR="003F20C1" w:rsidRPr="009B3E91">
        <w:t xml:space="preserve"> years old</w:t>
      </w:r>
    </w:p>
    <w:p w:rsidR="003F20C1" w:rsidRPr="009B3E91" w:rsidRDefault="003F20C1" w:rsidP="003F20C1">
      <w:pPr>
        <w:ind w:firstLine="720"/>
        <w:jc w:val="both"/>
      </w:pPr>
      <w:r w:rsidRPr="009B3E91">
        <w:t>Gender</w:t>
      </w:r>
      <w:r w:rsidRPr="009B3E91">
        <w:tab/>
      </w:r>
      <w:r w:rsidR="000571E4" w:rsidRPr="009B3E91">
        <w:t xml:space="preserve">        </w:t>
      </w:r>
      <w:r w:rsidR="007509F8">
        <w:t xml:space="preserve">   </w:t>
      </w:r>
      <w:r w:rsidRPr="009B3E91">
        <w:t>: Male</w:t>
      </w:r>
    </w:p>
    <w:p w:rsidR="003F20C1" w:rsidRPr="009B3E91" w:rsidRDefault="003F20C1" w:rsidP="003F20C1">
      <w:pPr>
        <w:ind w:firstLine="720"/>
        <w:jc w:val="both"/>
      </w:pPr>
      <w:r w:rsidRPr="009B3E91">
        <w:t>Civil Status</w:t>
      </w:r>
      <w:r w:rsidRPr="009B3E91">
        <w:tab/>
        <w:t>: Single</w:t>
      </w:r>
    </w:p>
    <w:p w:rsidR="003F20C1" w:rsidRPr="009B3E91" w:rsidRDefault="003F20C1" w:rsidP="003F20C1">
      <w:pPr>
        <w:ind w:firstLine="720"/>
        <w:jc w:val="both"/>
      </w:pPr>
      <w:r w:rsidRPr="009B3E91">
        <w:t>Religion</w:t>
      </w:r>
      <w:r w:rsidRPr="009B3E91">
        <w:tab/>
        <w:t>: Roman Catholic</w:t>
      </w:r>
    </w:p>
    <w:p w:rsidR="003F20C1" w:rsidRPr="009B3E91" w:rsidRDefault="003F20C1" w:rsidP="003F20C1">
      <w:pPr>
        <w:ind w:firstLine="720"/>
        <w:jc w:val="both"/>
      </w:pPr>
      <w:r w:rsidRPr="009B3E91">
        <w:t>Citizenship</w:t>
      </w:r>
      <w:r w:rsidRPr="009B3E91">
        <w:tab/>
        <w:t>: Filipino</w:t>
      </w:r>
    </w:p>
    <w:p w:rsidR="003F20C1" w:rsidRPr="009B3E91" w:rsidRDefault="003F20C1" w:rsidP="003F20C1">
      <w:pPr>
        <w:ind w:firstLine="720"/>
        <w:jc w:val="both"/>
      </w:pPr>
      <w:r w:rsidRPr="009B3E91">
        <w:t>Parent</w:t>
      </w:r>
      <w:r w:rsidR="000571E4" w:rsidRPr="009B3E91">
        <w:t xml:space="preserve">s          </w:t>
      </w:r>
      <w:r w:rsidR="007509F8">
        <w:t xml:space="preserve"> </w:t>
      </w:r>
      <w:r w:rsidRPr="009B3E91">
        <w:t xml:space="preserve">: </w:t>
      </w:r>
      <w:proofErr w:type="spellStart"/>
      <w:r w:rsidRPr="009B3E91">
        <w:t>Nonato</w:t>
      </w:r>
      <w:proofErr w:type="spellEnd"/>
      <w:r w:rsidRPr="009B3E91">
        <w:t xml:space="preserve"> </w:t>
      </w:r>
      <w:proofErr w:type="spellStart"/>
      <w:r w:rsidRPr="009B3E91">
        <w:t>Dela</w:t>
      </w:r>
      <w:proofErr w:type="spellEnd"/>
      <w:r w:rsidRPr="009B3E91">
        <w:t xml:space="preserve"> Torre</w:t>
      </w:r>
      <w:r w:rsidR="00E15462">
        <w:t xml:space="preserve"> Sr.</w:t>
      </w:r>
      <w:r w:rsidRPr="009B3E91">
        <w:t xml:space="preserve"> and </w:t>
      </w:r>
      <w:proofErr w:type="spellStart"/>
      <w:r w:rsidRPr="009B3E91">
        <w:t>Magdalina</w:t>
      </w:r>
      <w:proofErr w:type="spellEnd"/>
      <w:r w:rsidRPr="009B3E91">
        <w:t xml:space="preserve"> </w:t>
      </w:r>
      <w:proofErr w:type="spellStart"/>
      <w:r w:rsidRPr="009B3E91">
        <w:t>Dela</w:t>
      </w:r>
      <w:proofErr w:type="spellEnd"/>
      <w:r w:rsidRPr="009B3E91">
        <w:t xml:space="preserve"> Torre</w:t>
      </w:r>
    </w:p>
    <w:p w:rsidR="00903A9E" w:rsidRPr="009B3E91" w:rsidRDefault="00903A9E" w:rsidP="00DC247D">
      <w:pPr>
        <w:jc w:val="both"/>
      </w:pPr>
    </w:p>
    <w:p w:rsidR="00801DAA" w:rsidRDefault="00774FB4" w:rsidP="00DC247D">
      <w:pPr>
        <w:jc w:val="both"/>
        <w:rPr>
          <w:b/>
        </w:rPr>
      </w:pPr>
      <w:r w:rsidRPr="009B3E91">
        <w:rPr>
          <w:b/>
        </w:rPr>
        <w:t>B</w:t>
      </w:r>
      <w:r w:rsidR="00E43B95" w:rsidRPr="009B3E91">
        <w:rPr>
          <w:b/>
        </w:rPr>
        <w:t>. SUMMARY OF QUALIFICATIONS:</w:t>
      </w:r>
    </w:p>
    <w:p w:rsidR="004400DE" w:rsidRPr="009B3E91" w:rsidRDefault="004400DE" w:rsidP="00DC247D">
      <w:pPr>
        <w:jc w:val="both"/>
        <w:rPr>
          <w:b/>
        </w:rPr>
      </w:pP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Friendly and at the same time maintain professionalism with </w:t>
      </w:r>
      <w:r w:rsidR="0071797A" w:rsidRPr="009B3E91">
        <w:t>co-workers.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Personable with a positive attitude; interface well with </w:t>
      </w:r>
      <w:r w:rsidR="0071797A" w:rsidRPr="009B3E91">
        <w:t>co-workers.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>Hardworking and energetic; flexible; adapt easily to change of environment and work schedule.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Ability to create a positive working environment that uplifts </w:t>
      </w:r>
      <w:r w:rsidR="0071797A" w:rsidRPr="009B3E91">
        <w:t>everyone’s spirit.</w:t>
      </w:r>
    </w:p>
    <w:p w:rsidR="0071797A" w:rsidRPr="009B3E91" w:rsidRDefault="00E43B95" w:rsidP="00DC247D">
      <w:pPr>
        <w:numPr>
          <w:ilvl w:val="0"/>
          <w:numId w:val="1"/>
        </w:numPr>
        <w:jc w:val="both"/>
      </w:pPr>
      <w:r w:rsidRPr="009B3E91">
        <w:t>Maintain calm under pressure</w:t>
      </w:r>
      <w:r w:rsidR="009E587F" w:rsidRPr="009B3E91">
        <w:t>.</w:t>
      </w:r>
      <w:r w:rsidRPr="009B3E91">
        <w:t xml:space="preserve"> 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Knowledge of </w:t>
      </w:r>
      <w:r w:rsidR="008558BB" w:rsidRPr="009B3E91">
        <w:t>Adobe Illustrator and P</w:t>
      </w:r>
      <w:r w:rsidR="00387367" w:rsidRPr="009B3E91">
        <w:t>hotoshop</w:t>
      </w:r>
      <w:r w:rsidRPr="009B3E91">
        <w:t>.</w:t>
      </w:r>
    </w:p>
    <w:p w:rsidR="00E43B95" w:rsidRPr="009B3E91" w:rsidRDefault="00E43B95" w:rsidP="00DC247D">
      <w:pPr>
        <w:jc w:val="both"/>
      </w:pPr>
    </w:p>
    <w:p w:rsidR="006C70BE" w:rsidRDefault="00774FB4" w:rsidP="00DC247D">
      <w:pPr>
        <w:jc w:val="both"/>
        <w:rPr>
          <w:b/>
        </w:rPr>
      </w:pPr>
      <w:r w:rsidRPr="009B3E91">
        <w:rPr>
          <w:b/>
        </w:rPr>
        <w:t>C</w:t>
      </w:r>
      <w:r w:rsidR="006C70BE" w:rsidRPr="009B3E91">
        <w:rPr>
          <w:b/>
        </w:rPr>
        <w:t>. EDUCATIONAL BACKGROUND:</w:t>
      </w:r>
    </w:p>
    <w:p w:rsidR="004400DE" w:rsidRPr="009B3E91" w:rsidRDefault="004400DE" w:rsidP="00DC247D">
      <w:pPr>
        <w:jc w:val="both"/>
        <w:rPr>
          <w:b/>
        </w:rPr>
      </w:pPr>
    </w:p>
    <w:p w:rsidR="009E587F" w:rsidRPr="009B3E91" w:rsidRDefault="009E587F" w:rsidP="009E587F">
      <w:pPr>
        <w:numPr>
          <w:ilvl w:val="0"/>
          <w:numId w:val="2"/>
        </w:numPr>
        <w:jc w:val="both"/>
      </w:pPr>
      <w:r w:rsidRPr="009B3E91">
        <w:t>Tertiary</w:t>
      </w:r>
      <w:r w:rsidRPr="009B3E91">
        <w:tab/>
        <w:t>University of San Carlos Technological Center</w:t>
      </w:r>
    </w:p>
    <w:p w:rsidR="009E587F" w:rsidRPr="009B3E91" w:rsidRDefault="009E587F" w:rsidP="009E587F">
      <w:pPr>
        <w:ind w:left="2160"/>
        <w:jc w:val="both"/>
      </w:pPr>
      <w:proofErr w:type="spellStart"/>
      <w:r w:rsidRPr="009B3E91">
        <w:t>Nasipit</w:t>
      </w:r>
      <w:proofErr w:type="spellEnd"/>
      <w:r w:rsidRPr="009B3E91">
        <w:t xml:space="preserve"> </w:t>
      </w:r>
      <w:proofErr w:type="spellStart"/>
      <w:r w:rsidRPr="009B3E91">
        <w:t>Talamban</w:t>
      </w:r>
      <w:proofErr w:type="spellEnd"/>
      <w:r w:rsidRPr="009B3E91">
        <w:t>, Cebu City</w:t>
      </w:r>
    </w:p>
    <w:p w:rsidR="009E587F" w:rsidRPr="009B3E91" w:rsidRDefault="009E587F" w:rsidP="009E587F">
      <w:pPr>
        <w:ind w:left="2160"/>
        <w:jc w:val="both"/>
      </w:pPr>
      <w:r w:rsidRPr="009B3E91">
        <w:t>Bachelor of Fine Arts Major in Advertising Arts</w:t>
      </w:r>
    </w:p>
    <w:p w:rsidR="009E587F" w:rsidRPr="009B3E91" w:rsidRDefault="009E587F" w:rsidP="009E587F">
      <w:pPr>
        <w:ind w:left="2160"/>
        <w:jc w:val="both"/>
      </w:pPr>
      <w:r w:rsidRPr="009B3E91">
        <w:t>(SY 2008-</w:t>
      </w:r>
      <w:r w:rsidR="004400DE">
        <w:t>Undergraduate</w:t>
      </w:r>
      <w:r w:rsidRPr="009B3E91">
        <w:t>)</w:t>
      </w:r>
    </w:p>
    <w:p w:rsidR="009E587F" w:rsidRPr="009B3E91" w:rsidRDefault="009E587F" w:rsidP="009E587F">
      <w:pPr>
        <w:ind w:left="2160"/>
        <w:jc w:val="both"/>
      </w:pPr>
    </w:p>
    <w:p w:rsidR="009E587F" w:rsidRPr="009B3E91" w:rsidRDefault="009E587F" w:rsidP="009E587F">
      <w:pPr>
        <w:numPr>
          <w:ilvl w:val="0"/>
          <w:numId w:val="2"/>
        </w:numPr>
        <w:jc w:val="both"/>
      </w:pPr>
      <w:r w:rsidRPr="009B3E91">
        <w:t>High school</w:t>
      </w:r>
      <w:r w:rsidRPr="009B3E91">
        <w:tab/>
      </w:r>
      <w:proofErr w:type="spellStart"/>
      <w:r w:rsidRPr="009B3E91">
        <w:t>Hingotanan</w:t>
      </w:r>
      <w:proofErr w:type="spellEnd"/>
      <w:r w:rsidRPr="009B3E91">
        <w:t xml:space="preserve"> National High School</w:t>
      </w:r>
    </w:p>
    <w:p w:rsidR="009E587F" w:rsidRPr="009B3E91" w:rsidRDefault="009E587F" w:rsidP="009E587F">
      <w:pPr>
        <w:ind w:left="720"/>
        <w:jc w:val="both"/>
      </w:pPr>
      <w:r w:rsidRPr="009B3E91">
        <w:tab/>
      </w:r>
      <w:r w:rsidRPr="009B3E91">
        <w:tab/>
      </w:r>
      <w:proofErr w:type="spellStart"/>
      <w:r w:rsidRPr="009B3E91">
        <w:t>Hingotanan</w:t>
      </w:r>
      <w:proofErr w:type="spellEnd"/>
      <w:r w:rsidRPr="009B3E91">
        <w:t xml:space="preserve">, Bien </w:t>
      </w:r>
      <w:proofErr w:type="spellStart"/>
      <w:r w:rsidRPr="009B3E91">
        <w:t>Unido</w:t>
      </w:r>
      <w:proofErr w:type="spellEnd"/>
      <w:r w:rsidRPr="009B3E91">
        <w:t>, Bohol</w:t>
      </w:r>
    </w:p>
    <w:p w:rsidR="009E587F" w:rsidRPr="009B3E91" w:rsidRDefault="009E587F" w:rsidP="009E587F">
      <w:pPr>
        <w:ind w:left="720"/>
        <w:jc w:val="both"/>
      </w:pPr>
      <w:r w:rsidRPr="009B3E91">
        <w:tab/>
      </w:r>
      <w:r w:rsidRPr="009B3E91">
        <w:tab/>
        <w:t>(SY 2001- 2005)</w:t>
      </w:r>
    </w:p>
    <w:p w:rsidR="009E587F" w:rsidRPr="009B3E91" w:rsidRDefault="009E587F" w:rsidP="009E587F">
      <w:pPr>
        <w:jc w:val="both"/>
      </w:pPr>
    </w:p>
    <w:p w:rsidR="006C70BE" w:rsidRPr="009B3E91" w:rsidRDefault="006C70BE" w:rsidP="00DC247D">
      <w:pPr>
        <w:numPr>
          <w:ilvl w:val="0"/>
          <w:numId w:val="2"/>
        </w:numPr>
        <w:jc w:val="both"/>
      </w:pPr>
      <w:r w:rsidRPr="009B3E91">
        <w:t>Elementary</w:t>
      </w:r>
      <w:r w:rsidRPr="009B3E91">
        <w:tab/>
      </w:r>
      <w:proofErr w:type="spellStart"/>
      <w:r w:rsidR="009E587F" w:rsidRPr="009B3E91">
        <w:t>Bilangbilangan</w:t>
      </w:r>
      <w:proofErr w:type="spellEnd"/>
      <w:r w:rsidR="009E587F" w:rsidRPr="009B3E91">
        <w:t xml:space="preserve"> Elementary School</w:t>
      </w:r>
    </w:p>
    <w:p w:rsidR="006C70BE" w:rsidRPr="009B3E91" w:rsidRDefault="006C70BE" w:rsidP="00DC247D">
      <w:pPr>
        <w:ind w:left="720"/>
        <w:jc w:val="both"/>
      </w:pPr>
      <w:r w:rsidRPr="009B3E91">
        <w:tab/>
      </w:r>
      <w:r w:rsidRPr="009B3E91">
        <w:tab/>
      </w:r>
      <w:proofErr w:type="spellStart"/>
      <w:r w:rsidR="009E587F" w:rsidRPr="009B3E91">
        <w:t>Bilangbilangan</w:t>
      </w:r>
      <w:proofErr w:type="spellEnd"/>
      <w:r w:rsidR="009E587F" w:rsidRPr="009B3E91">
        <w:t xml:space="preserve">, Bien </w:t>
      </w:r>
      <w:proofErr w:type="spellStart"/>
      <w:r w:rsidR="009E587F" w:rsidRPr="009B3E91">
        <w:t>Unido</w:t>
      </w:r>
      <w:proofErr w:type="spellEnd"/>
      <w:r w:rsidR="009E587F" w:rsidRPr="009B3E91">
        <w:t>, Bohol</w:t>
      </w:r>
    </w:p>
    <w:p w:rsidR="006C70BE" w:rsidRPr="009B3E91" w:rsidRDefault="006C70BE" w:rsidP="00DC247D">
      <w:pPr>
        <w:ind w:left="720"/>
        <w:jc w:val="both"/>
      </w:pPr>
      <w:r w:rsidRPr="009B3E91">
        <w:tab/>
      </w:r>
      <w:r w:rsidRPr="009B3E91">
        <w:tab/>
        <w:t>(SY 1995- 2001)</w:t>
      </w:r>
    </w:p>
    <w:p w:rsidR="00A1371E" w:rsidRPr="009B3E91" w:rsidRDefault="00A1371E" w:rsidP="00DC247D">
      <w:pPr>
        <w:jc w:val="both"/>
      </w:pPr>
    </w:p>
    <w:p w:rsidR="00BA0064" w:rsidRDefault="001E5D2E" w:rsidP="00DC247D">
      <w:pPr>
        <w:jc w:val="both"/>
        <w:rPr>
          <w:b/>
        </w:rPr>
      </w:pPr>
      <w:r w:rsidRPr="009B3E91">
        <w:rPr>
          <w:b/>
        </w:rPr>
        <w:t>D</w:t>
      </w:r>
      <w:r w:rsidR="00BA0064">
        <w:rPr>
          <w:b/>
        </w:rPr>
        <w:t>. WORK BACKGROUND</w:t>
      </w:r>
    </w:p>
    <w:p w:rsidR="007509F8" w:rsidRDefault="007509F8" w:rsidP="00DC247D">
      <w:pPr>
        <w:jc w:val="both"/>
        <w:rPr>
          <w:b/>
        </w:rPr>
      </w:pPr>
    </w:p>
    <w:p w:rsidR="007509F8" w:rsidRDefault="007509F8" w:rsidP="007509F8">
      <w:pPr>
        <w:numPr>
          <w:ilvl w:val="0"/>
          <w:numId w:val="2"/>
        </w:numPr>
        <w:jc w:val="both"/>
        <w:rPr>
          <w:b/>
        </w:rPr>
      </w:pPr>
      <w:r w:rsidRPr="007509F8">
        <w:t>October 7, 2013</w:t>
      </w:r>
      <w:r>
        <w:t xml:space="preserve"> – </w:t>
      </w:r>
      <w:r w:rsidR="004F2CBF">
        <w:t>January</w:t>
      </w:r>
      <w:r w:rsidR="00821DDC">
        <w:t xml:space="preserve"> 8, 2013</w:t>
      </w:r>
      <w:r>
        <w:tab/>
      </w:r>
      <w:r>
        <w:tab/>
      </w:r>
      <w:r>
        <w:tab/>
      </w:r>
      <w:hyperlink r:id="rId7" w:history="1">
        <w:r w:rsidRPr="007509F8">
          <w:rPr>
            <w:rStyle w:val="Hyperlink"/>
            <w:bCs/>
            <w:color w:val="auto"/>
            <w:u w:val="none"/>
            <w:shd w:val="clear" w:color="auto" w:fill="FFFFFF"/>
          </w:rPr>
          <w:t>Tate Publishing &amp; Enterprises - Philippines, Inc.</w:t>
        </w:r>
      </w:hyperlink>
    </w:p>
    <w:p w:rsidR="007509F8" w:rsidRDefault="007509F8" w:rsidP="007509F8">
      <w:pPr>
        <w:ind w:left="5760"/>
        <w:jc w:val="both"/>
      </w:pPr>
      <w:r>
        <w:t>Freelance Graphic Designer</w:t>
      </w:r>
    </w:p>
    <w:p w:rsidR="007509F8" w:rsidRPr="007509F8" w:rsidRDefault="007509F8" w:rsidP="007509F8">
      <w:pPr>
        <w:ind w:left="5760"/>
        <w:jc w:val="both"/>
      </w:pPr>
      <w:r>
        <w:rPr>
          <w:shd w:val="clear" w:color="auto" w:fill="FFFFFF"/>
        </w:rPr>
        <w:t>2nd F</w:t>
      </w:r>
      <w:r w:rsidRPr="007509F8">
        <w:rPr>
          <w:shd w:val="clear" w:color="auto" w:fill="FFFFFF"/>
        </w:rPr>
        <w:t xml:space="preserve">loor, JY Square Mall, </w:t>
      </w:r>
      <w:proofErr w:type="spellStart"/>
      <w:r w:rsidRPr="007509F8">
        <w:rPr>
          <w:shd w:val="clear" w:color="auto" w:fill="FFFFFF"/>
        </w:rPr>
        <w:t>Lahug</w:t>
      </w:r>
      <w:proofErr w:type="spellEnd"/>
      <w:r w:rsidRPr="007509F8">
        <w:rPr>
          <w:shd w:val="clear" w:color="auto" w:fill="FFFFFF"/>
        </w:rPr>
        <w:t xml:space="preserve"> Ceb</w:t>
      </w:r>
      <w:r>
        <w:rPr>
          <w:shd w:val="clear" w:color="auto" w:fill="FFFFFF"/>
        </w:rPr>
        <w:t>u</w:t>
      </w:r>
    </w:p>
    <w:p w:rsidR="00BA0064" w:rsidRPr="007509F8" w:rsidRDefault="007509F8" w:rsidP="007509F8">
      <w:pPr>
        <w:jc w:val="both"/>
        <w:rPr>
          <w:b/>
        </w:rPr>
      </w:pPr>
      <w:r w:rsidRPr="007509F8">
        <w:rPr>
          <w:b/>
        </w:rPr>
        <w:t xml:space="preserve"> </w:t>
      </w:r>
    </w:p>
    <w:p w:rsidR="00E43B95" w:rsidRDefault="00E43B95" w:rsidP="00DC247D">
      <w:pPr>
        <w:jc w:val="both"/>
        <w:rPr>
          <w:b/>
        </w:rPr>
      </w:pPr>
      <w:r w:rsidRPr="009B3E91">
        <w:rPr>
          <w:b/>
        </w:rPr>
        <w:t>SKILLS:</w:t>
      </w:r>
    </w:p>
    <w:p w:rsidR="004400DE" w:rsidRPr="009B3E91" w:rsidRDefault="004400DE" w:rsidP="00DC247D">
      <w:pPr>
        <w:jc w:val="both"/>
        <w:rPr>
          <w:b/>
        </w:rPr>
      </w:pPr>
    </w:p>
    <w:p w:rsidR="00E43B95" w:rsidRPr="009B3E91" w:rsidRDefault="00DC247D" w:rsidP="00DC247D">
      <w:pPr>
        <w:numPr>
          <w:ilvl w:val="0"/>
          <w:numId w:val="3"/>
        </w:numPr>
        <w:jc w:val="both"/>
      </w:pPr>
      <w:r w:rsidRPr="009B3E91">
        <w:t>Has knowledge</w:t>
      </w:r>
      <w:r w:rsidR="00E43B95" w:rsidRPr="009B3E91">
        <w:t xml:space="preserve"> in</w:t>
      </w:r>
      <w:r w:rsidR="00F87442" w:rsidRPr="009B3E91">
        <w:t xml:space="preserve"> </w:t>
      </w:r>
      <w:r w:rsidR="004400DE">
        <w:t>Adobe</w:t>
      </w:r>
      <w:r w:rsidR="001E5D2E" w:rsidRPr="009B3E91">
        <w:t xml:space="preserve"> Photoshop</w:t>
      </w:r>
      <w:r w:rsidR="004400DE">
        <w:t>, Adobe Illustrator, Corel Draw and Paint Tool Sai.</w:t>
      </w:r>
    </w:p>
    <w:p w:rsidR="00E43B95" w:rsidRPr="009B3E91" w:rsidRDefault="00E43B95" w:rsidP="00DC247D">
      <w:pPr>
        <w:jc w:val="both"/>
      </w:pPr>
    </w:p>
    <w:p w:rsidR="00864599" w:rsidRDefault="001E5D2E" w:rsidP="00DC247D">
      <w:pPr>
        <w:jc w:val="both"/>
        <w:rPr>
          <w:b/>
        </w:rPr>
      </w:pPr>
      <w:r w:rsidRPr="009B3E91">
        <w:rPr>
          <w:b/>
        </w:rPr>
        <w:t>E</w:t>
      </w:r>
      <w:r w:rsidR="00E43B95" w:rsidRPr="009B3E91">
        <w:rPr>
          <w:b/>
        </w:rPr>
        <w:t>. REFERENCE</w:t>
      </w:r>
      <w:r w:rsidR="00C04ECD" w:rsidRPr="009B3E91">
        <w:rPr>
          <w:b/>
        </w:rPr>
        <w:t>:</w:t>
      </w:r>
    </w:p>
    <w:p w:rsidR="004400DE" w:rsidRPr="009B3E91" w:rsidRDefault="004400DE" w:rsidP="00DC247D">
      <w:pPr>
        <w:jc w:val="both"/>
        <w:rPr>
          <w:b/>
        </w:rPr>
      </w:pPr>
    </w:p>
    <w:p w:rsidR="00774FB4" w:rsidRPr="009B3E91" w:rsidRDefault="008558BB" w:rsidP="00DC247D">
      <w:pPr>
        <w:ind w:firstLine="720"/>
        <w:jc w:val="both"/>
      </w:pPr>
      <w:r w:rsidRPr="009B3E91">
        <w:t xml:space="preserve">Mr. </w:t>
      </w:r>
      <w:proofErr w:type="spellStart"/>
      <w:r w:rsidRPr="009B3E91">
        <w:t>Marlo</w:t>
      </w:r>
      <w:proofErr w:type="spellEnd"/>
      <w:r w:rsidRPr="009B3E91">
        <w:t xml:space="preserve"> </w:t>
      </w:r>
      <w:r w:rsidR="0065533D">
        <w:t xml:space="preserve">O. </w:t>
      </w:r>
      <w:proofErr w:type="spellStart"/>
      <w:r w:rsidRPr="009B3E91">
        <w:t>Panimdim</w:t>
      </w:r>
      <w:proofErr w:type="spellEnd"/>
    </w:p>
    <w:p w:rsidR="00774FB4" w:rsidRPr="009B3E91" w:rsidRDefault="00774FB4" w:rsidP="00DC247D">
      <w:pPr>
        <w:jc w:val="both"/>
      </w:pPr>
      <w:r w:rsidRPr="009B3E91">
        <w:tab/>
      </w:r>
      <w:r w:rsidR="0065533D">
        <w:t>Training Lead</w:t>
      </w:r>
    </w:p>
    <w:p w:rsidR="005F755A" w:rsidRDefault="0065533D" w:rsidP="005F755A">
      <w:pPr>
        <w:ind w:left="720"/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>Talleco.com Incorporated</w:t>
      </w:r>
    </w:p>
    <w:p w:rsidR="0065533D" w:rsidRPr="009B3E91" w:rsidRDefault="0065533D" w:rsidP="005F755A">
      <w:pPr>
        <w:ind w:left="720"/>
        <w:jc w:val="both"/>
      </w:pPr>
      <w:r>
        <w:rPr>
          <w:rStyle w:val="apple-style-span"/>
          <w:color w:val="000000"/>
        </w:rPr>
        <w:t>7</w:t>
      </w:r>
      <w:r w:rsidRPr="0065533D">
        <w:rPr>
          <w:rStyle w:val="apple-style-span"/>
          <w:color w:val="000000"/>
          <w:vertAlign w:val="superscript"/>
        </w:rPr>
        <w:t>th</w:t>
      </w:r>
      <w:r>
        <w:rPr>
          <w:rStyle w:val="apple-style-span"/>
          <w:color w:val="000000"/>
        </w:rPr>
        <w:t xml:space="preserve"> Floor Cebu IT Tower, Bohol Corner Mindanao Avenue Cebu Business Park, Cebu City</w:t>
      </w:r>
    </w:p>
    <w:p w:rsidR="00774FB4" w:rsidRPr="009B3E91" w:rsidRDefault="00774FB4" w:rsidP="00DC247D">
      <w:pPr>
        <w:jc w:val="both"/>
      </w:pPr>
      <w:r w:rsidRPr="009B3E91">
        <w:tab/>
        <w:t xml:space="preserve">Contact Number: </w:t>
      </w:r>
      <w:r w:rsidR="0065533D">
        <w:t>09228470276</w:t>
      </w:r>
    </w:p>
    <w:p w:rsidR="00E43B95" w:rsidRPr="009B3E91" w:rsidRDefault="00E43B95" w:rsidP="00DC247D">
      <w:pPr>
        <w:jc w:val="both"/>
      </w:pPr>
    </w:p>
    <w:p w:rsidR="004400DE" w:rsidRDefault="004400DE" w:rsidP="00DC247D">
      <w:pPr>
        <w:ind w:firstLine="720"/>
        <w:jc w:val="both"/>
      </w:pPr>
    </w:p>
    <w:p w:rsidR="005C7010" w:rsidRPr="009B3E91" w:rsidRDefault="008558BB" w:rsidP="00DC247D">
      <w:pPr>
        <w:ind w:firstLine="720"/>
        <w:jc w:val="both"/>
      </w:pPr>
      <w:r w:rsidRPr="009B3E91">
        <w:lastRenderedPageBreak/>
        <w:t xml:space="preserve">Ms. </w:t>
      </w:r>
      <w:proofErr w:type="spellStart"/>
      <w:r w:rsidRPr="009B3E91">
        <w:t>Camelle</w:t>
      </w:r>
      <w:proofErr w:type="spellEnd"/>
      <w:r w:rsidRPr="009B3E91">
        <w:t xml:space="preserve"> Therese T. </w:t>
      </w:r>
      <w:proofErr w:type="spellStart"/>
      <w:r w:rsidRPr="009B3E91">
        <w:t>Doncillo</w:t>
      </w:r>
      <w:proofErr w:type="spellEnd"/>
      <w:r w:rsidRPr="009B3E91">
        <w:t>, R.N.</w:t>
      </w:r>
    </w:p>
    <w:p w:rsidR="005C7010" w:rsidRPr="009B3E91" w:rsidRDefault="005C7010" w:rsidP="00DC247D">
      <w:pPr>
        <w:jc w:val="both"/>
      </w:pPr>
      <w:r w:rsidRPr="009B3E91">
        <w:tab/>
      </w:r>
      <w:r w:rsidR="008558BB" w:rsidRPr="009B3E91">
        <w:t>Medical Records Reviewer</w:t>
      </w:r>
    </w:p>
    <w:p w:rsidR="005F755A" w:rsidRDefault="0065533D" w:rsidP="005F755A">
      <w:pPr>
        <w:ind w:left="720"/>
        <w:jc w:val="both"/>
      </w:pPr>
      <w:proofErr w:type="spellStart"/>
      <w:r>
        <w:t>Dscribe</w:t>
      </w:r>
      <w:proofErr w:type="spellEnd"/>
      <w:r>
        <w:t xml:space="preserve"> Medical Transcription Services</w:t>
      </w:r>
    </w:p>
    <w:p w:rsidR="0065533D" w:rsidRPr="009B3E91" w:rsidRDefault="000571E4" w:rsidP="005F755A">
      <w:pPr>
        <w:ind w:left="720"/>
        <w:jc w:val="both"/>
      </w:pPr>
      <w:r w:rsidRPr="009B3E91">
        <w:t xml:space="preserve">4th Floor Bayan Tel. Bldg. Cor. D. </w:t>
      </w:r>
      <w:proofErr w:type="spellStart"/>
      <w:r w:rsidRPr="009B3E91">
        <w:t>Jackosalem</w:t>
      </w:r>
      <w:proofErr w:type="spellEnd"/>
      <w:r w:rsidRPr="009B3E91">
        <w:t xml:space="preserve"> and </w:t>
      </w:r>
      <w:proofErr w:type="spellStart"/>
      <w:r w:rsidRPr="009B3E91">
        <w:t>Sikatuna</w:t>
      </w:r>
      <w:proofErr w:type="spellEnd"/>
      <w:r w:rsidRPr="009B3E91">
        <w:t xml:space="preserve"> Sts. Cebu City</w:t>
      </w:r>
    </w:p>
    <w:p w:rsidR="005C7010" w:rsidRPr="009B3E91" w:rsidRDefault="005C7010" w:rsidP="005F755A">
      <w:pPr>
        <w:ind w:left="720"/>
        <w:jc w:val="both"/>
      </w:pPr>
      <w:r w:rsidRPr="009B3E91">
        <w:t xml:space="preserve">Contact Number: </w:t>
      </w:r>
      <w:r w:rsidR="008558BB" w:rsidRPr="009B3E91">
        <w:t>4221840 / 0922</w:t>
      </w:r>
      <w:r w:rsidR="000571E4" w:rsidRPr="009B3E91">
        <w:t>2911457</w:t>
      </w:r>
    </w:p>
    <w:p w:rsidR="00C04ECD" w:rsidRPr="009B3E91" w:rsidRDefault="00C04ECD" w:rsidP="00C04ECD">
      <w:pPr>
        <w:jc w:val="both"/>
      </w:pPr>
    </w:p>
    <w:p w:rsidR="002A32EF" w:rsidRPr="009B3E91" w:rsidRDefault="008E1659" w:rsidP="00C04ECD">
      <w:pPr>
        <w:ind w:firstLine="720"/>
        <w:jc w:val="both"/>
      </w:pPr>
      <w:r w:rsidRPr="009B3E91">
        <w:t>Ms</w:t>
      </w:r>
      <w:r w:rsidR="008A7182">
        <w:t xml:space="preserve">. </w:t>
      </w:r>
      <w:proofErr w:type="spellStart"/>
      <w:r w:rsidR="008A7182">
        <w:t>Wizza</w:t>
      </w:r>
      <w:proofErr w:type="spellEnd"/>
      <w:r w:rsidR="008A7182">
        <w:t xml:space="preserve"> Marie Sanchez</w:t>
      </w:r>
      <w:r w:rsidR="008A7182" w:rsidRPr="009B3E91">
        <w:t xml:space="preserve"> </w:t>
      </w:r>
    </w:p>
    <w:p w:rsidR="008A7182" w:rsidRDefault="008A7182" w:rsidP="002A32EF">
      <w:pPr>
        <w:ind w:firstLine="720"/>
        <w:jc w:val="both"/>
      </w:pPr>
      <w:r>
        <w:t>Photo Editor</w:t>
      </w:r>
    </w:p>
    <w:p w:rsidR="00BA0064" w:rsidRPr="00BA0064" w:rsidRDefault="00BA0064" w:rsidP="002A32EF">
      <w:pPr>
        <w:ind w:firstLine="720"/>
        <w:jc w:val="both"/>
      </w:pPr>
      <w:hyperlink r:id="rId8" w:history="1">
        <w:proofErr w:type="gramStart"/>
        <w:r w:rsidRPr="00BA0064">
          <w:rPr>
            <w:rStyle w:val="Hyperlink"/>
            <w:bCs/>
            <w:color w:val="auto"/>
            <w:u w:val="none"/>
            <w:shd w:val="clear" w:color="auto" w:fill="FFFFFF"/>
          </w:rPr>
          <w:t>E-Styles &amp; Inspiration in Photography, Inc.</w:t>
        </w:r>
        <w:proofErr w:type="gramEnd"/>
      </w:hyperlink>
    </w:p>
    <w:p w:rsidR="00BA0064" w:rsidRPr="00BA0064" w:rsidRDefault="00BA0064" w:rsidP="008558BB">
      <w:pPr>
        <w:ind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3rd </w:t>
      </w:r>
      <w:r w:rsidR="007509F8">
        <w:rPr>
          <w:shd w:val="clear" w:color="auto" w:fill="FFFFFF"/>
        </w:rPr>
        <w:t>F</w:t>
      </w:r>
      <w:r>
        <w:rPr>
          <w:shd w:val="clear" w:color="auto" w:fill="FFFFFF"/>
        </w:rPr>
        <w:t xml:space="preserve">loor </w:t>
      </w:r>
      <w:proofErr w:type="spellStart"/>
      <w:r>
        <w:rPr>
          <w:shd w:val="clear" w:color="auto" w:fill="FFFFFF"/>
        </w:rPr>
        <w:t>Everjust</w:t>
      </w:r>
      <w:proofErr w:type="spellEnd"/>
      <w:r>
        <w:rPr>
          <w:shd w:val="clear" w:color="auto" w:fill="FFFFFF"/>
        </w:rPr>
        <w:t xml:space="preserve"> Building, AC Cortes St. </w:t>
      </w:r>
      <w:proofErr w:type="spellStart"/>
      <w:r>
        <w:rPr>
          <w:shd w:val="clear" w:color="auto" w:fill="FFFFFF"/>
        </w:rPr>
        <w:t>Mandaue</w:t>
      </w:r>
      <w:proofErr w:type="spellEnd"/>
      <w:r>
        <w:rPr>
          <w:shd w:val="clear" w:color="auto" w:fill="FFFFFF"/>
        </w:rPr>
        <w:t xml:space="preserve"> C</w:t>
      </w:r>
      <w:r w:rsidRPr="00BA0064">
        <w:rPr>
          <w:shd w:val="clear" w:color="auto" w:fill="FFFFFF"/>
        </w:rPr>
        <w:t>ity</w:t>
      </w:r>
    </w:p>
    <w:p w:rsidR="00E43B95" w:rsidRDefault="002A32EF" w:rsidP="008558BB">
      <w:pPr>
        <w:ind w:firstLine="720"/>
        <w:jc w:val="both"/>
        <w:rPr>
          <w:shd w:val="clear" w:color="auto" w:fill="FFFFFF"/>
        </w:rPr>
      </w:pPr>
      <w:r w:rsidRPr="009B3E91">
        <w:t xml:space="preserve">Contact Number: </w:t>
      </w:r>
      <w:r w:rsidR="00BA0064" w:rsidRPr="00BA0064">
        <w:rPr>
          <w:shd w:val="clear" w:color="auto" w:fill="FFFFFF"/>
        </w:rPr>
        <w:t>09998033122</w:t>
      </w:r>
    </w:p>
    <w:p w:rsidR="004400DE" w:rsidRDefault="004400DE" w:rsidP="008558BB">
      <w:pPr>
        <w:ind w:firstLine="720"/>
        <w:jc w:val="both"/>
        <w:rPr>
          <w:shd w:val="clear" w:color="auto" w:fill="FFFFFF"/>
        </w:rPr>
      </w:pPr>
    </w:p>
    <w:p w:rsidR="004400DE" w:rsidRPr="004400DE" w:rsidRDefault="004400DE" w:rsidP="004400DE">
      <w:pPr>
        <w:ind w:firstLine="720"/>
        <w:jc w:val="both"/>
      </w:pPr>
      <w:r w:rsidRPr="009B3E91">
        <w:t>Ms</w:t>
      </w:r>
      <w:r>
        <w:t xml:space="preserve">. </w:t>
      </w:r>
      <w:r w:rsidRPr="004400DE">
        <w:rPr>
          <w:shd w:val="clear" w:color="auto" w:fill="FFFFFF"/>
        </w:rPr>
        <w:t xml:space="preserve">Joy Rose </w:t>
      </w:r>
      <w:proofErr w:type="spellStart"/>
      <w:r w:rsidRPr="004400DE">
        <w:rPr>
          <w:shd w:val="clear" w:color="auto" w:fill="FFFFFF"/>
        </w:rPr>
        <w:t>Poloyapoy</w:t>
      </w:r>
      <w:proofErr w:type="spellEnd"/>
    </w:p>
    <w:p w:rsidR="004400DE" w:rsidRDefault="004400DE" w:rsidP="004400DE">
      <w:pPr>
        <w:ind w:firstLine="720"/>
        <w:jc w:val="both"/>
      </w:pPr>
      <w:r>
        <w:t>Photo Editor</w:t>
      </w:r>
    </w:p>
    <w:p w:rsidR="004400DE" w:rsidRPr="00BA0064" w:rsidRDefault="004400DE" w:rsidP="004400DE">
      <w:pPr>
        <w:ind w:firstLine="720"/>
        <w:jc w:val="both"/>
      </w:pPr>
      <w:hyperlink r:id="rId9" w:history="1">
        <w:proofErr w:type="gramStart"/>
        <w:r w:rsidRPr="00BA0064">
          <w:rPr>
            <w:rStyle w:val="Hyperlink"/>
            <w:bCs/>
            <w:color w:val="auto"/>
            <w:u w:val="none"/>
            <w:shd w:val="clear" w:color="auto" w:fill="FFFFFF"/>
          </w:rPr>
          <w:t>E-Styles &amp; Inspiration in Photography, Inc.</w:t>
        </w:r>
        <w:proofErr w:type="gramEnd"/>
      </w:hyperlink>
    </w:p>
    <w:p w:rsidR="004400DE" w:rsidRPr="00BA0064" w:rsidRDefault="004400DE" w:rsidP="004400DE">
      <w:pPr>
        <w:ind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3rd Floor </w:t>
      </w:r>
      <w:proofErr w:type="spellStart"/>
      <w:r>
        <w:rPr>
          <w:shd w:val="clear" w:color="auto" w:fill="FFFFFF"/>
        </w:rPr>
        <w:t>Everjust</w:t>
      </w:r>
      <w:proofErr w:type="spellEnd"/>
      <w:r>
        <w:rPr>
          <w:shd w:val="clear" w:color="auto" w:fill="FFFFFF"/>
        </w:rPr>
        <w:t xml:space="preserve"> Building, AC Cortes St. </w:t>
      </w:r>
      <w:proofErr w:type="spellStart"/>
      <w:r>
        <w:rPr>
          <w:shd w:val="clear" w:color="auto" w:fill="FFFFFF"/>
        </w:rPr>
        <w:t>Mandaue</w:t>
      </w:r>
      <w:proofErr w:type="spellEnd"/>
      <w:r>
        <w:rPr>
          <w:shd w:val="clear" w:color="auto" w:fill="FFFFFF"/>
        </w:rPr>
        <w:t xml:space="preserve"> C</w:t>
      </w:r>
      <w:r w:rsidRPr="00BA0064">
        <w:rPr>
          <w:shd w:val="clear" w:color="auto" w:fill="FFFFFF"/>
        </w:rPr>
        <w:t>ity</w:t>
      </w:r>
    </w:p>
    <w:p w:rsidR="004400DE" w:rsidRPr="004400DE" w:rsidRDefault="004400DE" w:rsidP="004400DE">
      <w:pPr>
        <w:ind w:firstLine="720"/>
        <w:jc w:val="both"/>
      </w:pPr>
      <w:r w:rsidRPr="009B3E91">
        <w:t xml:space="preserve">Contact Number: </w:t>
      </w:r>
      <w:r w:rsidRPr="004400DE">
        <w:rPr>
          <w:shd w:val="clear" w:color="auto" w:fill="FFFFFF"/>
        </w:rPr>
        <w:t>09051000760</w:t>
      </w:r>
    </w:p>
    <w:p w:rsidR="004400DE" w:rsidRPr="00BA0064" w:rsidRDefault="004400DE" w:rsidP="008558BB">
      <w:pPr>
        <w:ind w:firstLine="720"/>
        <w:jc w:val="both"/>
      </w:pPr>
    </w:p>
    <w:sectPr w:rsidR="004400DE" w:rsidRPr="00BA0064">
      <w:pgSz w:w="12240" w:h="1872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616B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8743A2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AEA53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2CC6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8BC7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E6FF2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F045A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D6AD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22C7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6E8F27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0A4B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DB44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D243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43E2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4D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7B07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7500E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16"/>
  </w:num>
  <w:num w:numId="9">
    <w:abstractNumId w:val="8"/>
  </w:num>
  <w:num w:numId="10">
    <w:abstractNumId w:val="5"/>
  </w:num>
  <w:num w:numId="11">
    <w:abstractNumId w:val="14"/>
  </w:num>
  <w:num w:numId="12">
    <w:abstractNumId w:val="6"/>
  </w:num>
  <w:num w:numId="13">
    <w:abstractNumId w:val="11"/>
  </w:num>
  <w:num w:numId="14">
    <w:abstractNumId w:val="3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1E4"/>
    <w:rsid w:val="000C2318"/>
    <w:rsid w:val="001308F2"/>
    <w:rsid w:val="0014022F"/>
    <w:rsid w:val="00143456"/>
    <w:rsid w:val="00161C7F"/>
    <w:rsid w:val="001E5D2E"/>
    <w:rsid w:val="001F1F54"/>
    <w:rsid w:val="0026292B"/>
    <w:rsid w:val="002A32EF"/>
    <w:rsid w:val="002D142D"/>
    <w:rsid w:val="00387367"/>
    <w:rsid w:val="003F20C1"/>
    <w:rsid w:val="00402774"/>
    <w:rsid w:val="00406AE2"/>
    <w:rsid w:val="00412252"/>
    <w:rsid w:val="004400DE"/>
    <w:rsid w:val="0044538B"/>
    <w:rsid w:val="004B54A9"/>
    <w:rsid w:val="004B58A2"/>
    <w:rsid w:val="004C0306"/>
    <w:rsid w:val="004F2CBF"/>
    <w:rsid w:val="00544558"/>
    <w:rsid w:val="005C7010"/>
    <w:rsid w:val="005F755A"/>
    <w:rsid w:val="0065533D"/>
    <w:rsid w:val="006C70BE"/>
    <w:rsid w:val="00715FA7"/>
    <w:rsid w:val="0071797A"/>
    <w:rsid w:val="007509F8"/>
    <w:rsid w:val="0075757A"/>
    <w:rsid w:val="00774FB4"/>
    <w:rsid w:val="00801DAA"/>
    <w:rsid w:val="008135D7"/>
    <w:rsid w:val="00821DDC"/>
    <w:rsid w:val="00835820"/>
    <w:rsid w:val="008558BB"/>
    <w:rsid w:val="00864599"/>
    <w:rsid w:val="0088203B"/>
    <w:rsid w:val="008A7182"/>
    <w:rsid w:val="008E1659"/>
    <w:rsid w:val="00903A9E"/>
    <w:rsid w:val="0093034C"/>
    <w:rsid w:val="009B3E91"/>
    <w:rsid w:val="009E587F"/>
    <w:rsid w:val="009F0CF0"/>
    <w:rsid w:val="00A1371E"/>
    <w:rsid w:val="00AF6C18"/>
    <w:rsid w:val="00B24DB1"/>
    <w:rsid w:val="00B44BF2"/>
    <w:rsid w:val="00B50D80"/>
    <w:rsid w:val="00B94D14"/>
    <w:rsid w:val="00BA0064"/>
    <w:rsid w:val="00C04ECD"/>
    <w:rsid w:val="00C6407A"/>
    <w:rsid w:val="00CB0982"/>
    <w:rsid w:val="00CF1186"/>
    <w:rsid w:val="00D5032F"/>
    <w:rsid w:val="00DC247D"/>
    <w:rsid w:val="00DE6F3A"/>
    <w:rsid w:val="00E113CF"/>
    <w:rsid w:val="00E15462"/>
    <w:rsid w:val="00E43B95"/>
    <w:rsid w:val="00E4428D"/>
    <w:rsid w:val="00E63ADD"/>
    <w:rsid w:val="00E67386"/>
    <w:rsid w:val="00EE630E"/>
    <w:rsid w:val="00EF2A9B"/>
    <w:rsid w:val="00F01F52"/>
    <w:rsid w:val="00F333D2"/>
    <w:rsid w:val="00F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pj">
    <w:name w:val="pj"/>
    <w:basedOn w:val="Normal"/>
    <w:pPr>
      <w:spacing w:before="100" w:beforeAutospacing="1" w:after="100" w:afterAutospacing="1"/>
    </w:pPr>
  </w:style>
  <w:style w:type="character" w:customStyle="1" w:styleId="nw">
    <w:name w:val="nw"/>
    <w:basedOn w:val="DefaultParagraphFont"/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sid w:val="008A71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pj">
    <w:name w:val="pj"/>
    <w:basedOn w:val="Normal"/>
    <w:pPr>
      <w:spacing w:before="100" w:beforeAutospacing="1" w:after="100" w:afterAutospacing="1"/>
    </w:pPr>
  </w:style>
  <w:style w:type="character" w:customStyle="1" w:styleId="nw">
    <w:name w:val="nw"/>
    <w:basedOn w:val="DefaultParagraphFont"/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sid w:val="008A7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E-Styles-Inspiration-in-Photography-Inc/489860767788759?ref=br_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TatePublishingPhilippines?ref=br_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ndelz_24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pages/E-Styles-Inspiration-in-Photography-Inc/489860767788759?ref=br_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2680</CharactersWithSpaces>
  <SharedDoc>false</SharedDoc>
  <HLinks>
    <vt:vector size="24" baseType="variant">
      <vt:variant>
        <vt:i4>6750303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https://www.facebook.com/pages/E-Styles-Inspiration-in-Photography-Inc/489860767788759?ref=br_rs</vt:lpwstr>
      </vt:variant>
      <vt:variant>
        <vt:lpwstr/>
      </vt:variant>
      <vt:variant>
        <vt:i4>6750303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https://www.facebook.com/pages/E-Styles-Inspiration-in-Photography-Inc/489860767788759?ref=br_rs</vt:lpwstr>
      </vt:variant>
      <vt:variant>
        <vt:lpwstr/>
      </vt:variant>
      <vt:variant>
        <vt:i4>8126553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https://www.facebook.com/TatePublishingPhilippines?ref=br_rs</vt:lpwstr>
      </vt:variant>
      <vt:variant>
        <vt:lpwstr/>
      </vt:variant>
      <vt:variant>
        <vt:i4>4456513</vt:i4>
      </vt:variant>
      <vt:variant>
        <vt:i4>0</vt:i4>
      </vt:variant>
      <vt:variant>
        <vt:i4>0</vt:i4>
      </vt:variant>
      <vt:variant>
        <vt:i4>5</vt:i4>
      </vt:variant>
      <vt:variant>
        <vt:lpwstr>mailto:jundelz_24@yahoo.com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Doncillo</dc:creator>
  <cp:lastModifiedBy>estela</cp:lastModifiedBy>
  <cp:revision>1</cp:revision>
  <dcterms:created xsi:type="dcterms:W3CDTF">2014-03-17T14:38:00Z</dcterms:created>
  <dcterms:modified xsi:type="dcterms:W3CDTF">2014-03-17T14:43:00Z</dcterms:modified>
</cp:coreProperties>
</file>